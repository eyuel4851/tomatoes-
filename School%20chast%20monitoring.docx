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AAD" w:rsidRPr="009F2AAD" w:rsidRDefault="009F2AAD" w:rsidP="009F2A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0F8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900DA" wp14:editId="27A2A0E9">
                <wp:simplePos x="0" y="0"/>
                <wp:positionH relativeFrom="column">
                  <wp:posOffset>-76034</wp:posOffset>
                </wp:positionH>
                <wp:positionV relativeFrom="paragraph">
                  <wp:posOffset>342624</wp:posOffset>
                </wp:positionV>
                <wp:extent cx="6543675" cy="715617"/>
                <wp:effectExtent l="0" t="0" r="28575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715617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F88" w:rsidRDefault="00E63DD3" w:rsidP="00E63D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About </w:t>
                            </w:r>
                            <w:r w:rsidR="00F842C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his </w:t>
                            </w:r>
                            <w:r w:rsidR="00F842C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emplate</w:t>
                            </w:r>
                          </w:p>
                          <w:p w:rsidR="00E63DD3" w:rsidRPr="00E63DD3" w:rsidRDefault="000C1227" w:rsidP="00E63D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This </w:t>
                            </w:r>
                            <w:r w:rsidR="00FB0B79">
                              <w:rPr>
                                <w:rFonts w:ascii="Times New Roman" w:hAnsi="Times New Roman" w:cs="Times New Roman"/>
                              </w:rPr>
                              <w:t>form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is to be</w:t>
                            </w:r>
                            <w:r w:rsidR="00E63DD3" w:rsidRPr="00E63DD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0B79">
                              <w:rPr>
                                <w:rFonts w:ascii="Times New Roman" w:hAnsi="Times New Roman" w:cs="Times New Roman"/>
                              </w:rPr>
                              <w:t>filled</w:t>
                            </w:r>
                            <w:r w:rsidR="00E63DD3" w:rsidRPr="00E63DD3">
                              <w:rPr>
                                <w:rFonts w:ascii="Times New Roman" w:hAnsi="Times New Roman" w:cs="Times New Roman"/>
                              </w:rPr>
                              <w:t xml:space="preserve"> to monitor the changes happening in the school in terms of</w:t>
                            </w:r>
                            <w:r w:rsidR="00E63DD3">
                              <w:rPr>
                                <w:rFonts w:ascii="Times New Roman" w:hAnsi="Times New Roman" w:cs="Times New Roman"/>
                              </w:rPr>
                              <w:t xml:space="preserve"> hygiene and sanitation. Project staff should fill this form anytime they visit the school.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900DA" id="Rounded Rectangle 5" o:spid="_x0000_s1026" style="position:absolute;margin-left:-6pt;margin-top:27pt;width:515.25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" fillcolor="white [3201]" strokecolor="black [3200]" strokeweight="1pt">
                <v:textbox>
                  <w:txbxContent>
                    <w:p w:rsidR="006F0F88" w:rsidRDefault="00E63DD3" w:rsidP="00E63DD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About </w:t>
                      </w:r>
                      <w:r w:rsidR="00F842C9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his </w:t>
                      </w:r>
                      <w:r w:rsidR="00F842C9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emplate</w:t>
                      </w:r>
                    </w:p>
                    <w:p w:rsidR="00E63DD3" w:rsidRPr="00E63DD3" w:rsidRDefault="000C1227" w:rsidP="00E63DD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This </w:t>
                      </w:r>
                      <w:r w:rsidR="00FB0B79">
                        <w:rPr>
                          <w:rFonts w:ascii="Times New Roman" w:hAnsi="Times New Roman" w:cs="Times New Roman"/>
                        </w:rPr>
                        <w:t>form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is to be</w:t>
                      </w:r>
                      <w:r w:rsidR="00E63DD3" w:rsidRPr="00E63DD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0B79">
                        <w:rPr>
                          <w:rFonts w:ascii="Times New Roman" w:hAnsi="Times New Roman" w:cs="Times New Roman"/>
                        </w:rPr>
                        <w:t>filled</w:t>
                      </w:r>
                      <w:r w:rsidR="00E63DD3" w:rsidRPr="00E63DD3">
                        <w:rPr>
                          <w:rFonts w:ascii="Times New Roman" w:hAnsi="Times New Roman" w:cs="Times New Roman"/>
                        </w:rPr>
                        <w:t xml:space="preserve"> to monitor the changes happening in the school in terms of</w:t>
                      </w:r>
                      <w:r w:rsidR="00E63DD3">
                        <w:rPr>
                          <w:rFonts w:ascii="Times New Roman" w:hAnsi="Times New Roman" w:cs="Times New Roman"/>
                        </w:rPr>
                        <w:t xml:space="preserve"> hygiene and sanitation. Project staff should fill this form anytime they visit the school.</w:t>
                      </w:r>
                    </w:p>
                  </w:txbxContent>
                </v:textbox>
              </v:roundrect>
            </w:pict>
          </mc:Fallback>
        </mc:AlternateContent>
      </w:r>
      <w:r w:rsidRPr="009F2AAD">
        <w:rPr>
          <w:rFonts w:ascii="Times New Roman" w:hAnsi="Times New Roman" w:cs="Times New Roman"/>
          <w:b/>
          <w:color w:val="FF0000"/>
          <w:sz w:val="28"/>
          <w:szCs w:val="28"/>
        </w:rPr>
        <w:t>2.2.</w:t>
      </w:r>
      <w:r w:rsidR="008170D5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9F2AA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Template: </w:t>
      </w:r>
      <w:r w:rsidR="00E63DD3">
        <w:rPr>
          <w:rFonts w:ascii="Times New Roman" w:hAnsi="Times New Roman" w:cs="Times New Roman"/>
          <w:b/>
          <w:color w:val="FF0000"/>
          <w:sz w:val="28"/>
          <w:szCs w:val="28"/>
        </w:rPr>
        <w:t>C</w:t>
      </w:r>
      <w:r w:rsidRPr="009F2AAD">
        <w:rPr>
          <w:rFonts w:ascii="Times New Roman" w:hAnsi="Times New Roman" w:cs="Times New Roman"/>
          <w:b/>
          <w:color w:val="FF0000"/>
          <w:sz w:val="28"/>
          <w:szCs w:val="28"/>
        </w:rPr>
        <w:t>HAST Monitoring Form</w:t>
      </w:r>
    </w:p>
    <w:p w:rsidR="006F0F88" w:rsidRPr="006F0F88" w:rsidRDefault="006F0F88" w:rsidP="000A1C6C">
      <w:pPr>
        <w:rPr>
          <w:rFonts w:ascii="Times New Roman" w:hAnsi="Times New Roman" w:cs="Times New Roman"/>
          <w:color w:val="EE0000"/>
        </w:rPr>
      </w:pPr>
    </w:p>
    <w:p w:rsidR="006F0F88" w:rsidRDefault="00985A63" w:rsidP="000A1C6C">
      <w:pPr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 xml:space="preserve"> </w:t>
      </w:r>
    </w:p>
    <w:p w:rsidR="00E63DD3" w:rsidRDefault="00E63DD3" w:rsidP="000A1C6C">
      <w:pPr>
        <w:rPr>
          <w:rFonts w:ascii="Times New Roman" w:hAnsi="Times New Roman" w:cs="Times New Roman"/>
          <w:color w:val="EE0000"/>
        </w:rPr>
      </w:pPr>
    </w:p>
    <w:tbl>
      <w:tblPr>
        <w:tblStyle w:val="TableGrid"/>
        <w:tblpPr w:leftFromText="180" w:rightFromText="180" w:vertAnchor="text" w:horzAnchor="margin" w:tblpY="180"/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E63DD3" w:rsidRPr="006F0F88" w:rsidTr="0046233C">
        <w:tc>
          <w:tcPr>
            <w:tcW w:w="10314" w:type="dxa"/>
          </w:tcPr>
          <w:p w:rsidR="00E63DD3" w:rsidRPr="006F0F88" w:rsidRDefault="00E63DD3" w:rsidP="00E63DD3">
            <w:pPr>
              <w:tabs>
                <w:tab w:val="left" w:pos="783"/>
                <w:tab w:val="left" w:pos="11711"/>
                <w:tab w:val="left" w:pos="12376"/>
                <w:tab w:val="left" w:pos="12916"/>
                <w:tab w:val="left" w:pos="13378"/>
                <w:tab w:val="left" w:pos="13816"/>
                <w:tab w:val="left" w:pos="14389"/>
                <w:tab w:val="left" w:pos="14983"/>
                <w:tab w:val="left" w:pos="15783"/>
                <w:tab w:val="left" w:pos="16963"/>
                <w:tab w:val="left" w:pos="17702"/>
                <w:tab w:val="left" w:pos="18443"/>
                <w:tab w:val="left" w:pos="19126"/>
                <w:tab w:val="left" w:pos="20366"/>
                <w:tab w:val="left" w:pos="21536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Name of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chool:</w:t>
            </w:r>
            <w:r w:rsidR="00D50B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Kurfa Primary School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ab/>
            </w:r>
          </w:p>
        </w:tc>
      </w:tr>
      <w:tr w:rsidR="00E63DD3" w:rsidRPr="006F0F88" w:rsidTr="0046233C">
        <w:tc>
          <w:tcPr>
            <w:tcW w:w="10314" w:type="dxa"/>
          </w:tcPr>
          <w:p w:rsidR="00E63DD3" w:rsidRPr="006F0F88" w:rsidRDefault="00E63DD3" w:rsidP="00E63DD3">
            <w:pPr>
              <w:tabs>
                <w:tab w:val="left" w:pos="783"/>
                <w:tab w:val="left" w:pos="11711"/>
                <w:tab w:val="left" w:pos="12376"/>
                <w:tab w:val="left" w:pos="12916"/>
                <w:tab w:val="left" w:pos="13378"/>
                <w:tab w:val="left" w:pos="13816"/>
                <w:tab w:val="left" w:pos="14389"/>
                <w:tab w:val="left" w:pos="14983"/>
                <w:tab w:val="left" w:pos="15783"/>
                <w:tab w:val="left" w:pos="16963"/>
                <w:tab w:val="left" w:pos="17702"/>
                <w:tab w:val="left" w:pos="18443"/>
                <w:tab w:val="left" w:pos="19126"/>
                <w:tab w:val="left" w:pos="20366"/>
                <w:tab w:val="left" w:pos="21536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Location/Village:</w:t>
            </w:r>
          </w:p>
        </w:tc>
      </w:tr>
      <w:tr w:rsidR="00E63DD3" w:rsidRPr="006F0F88" w:rsidTr="0046233C">
        <w:tc>
          <w:tcPr>
            <w:tcW w:w="10314" w:type="dxa"/>
          </w:tcPr>
          <w:p w:rsidR="00E63DD3" w:rsidRPr="006F0F88" w:rsidRDefault="00E63DD3" w:rsidP="00E63DD3">
            <w:pPr>
              <w:tabs>
                <w:tab w:val="left" w:pos="783"/>
                <w:tab w:val="left" w:pos="11711"/>
                <w:tab w:val="left" w:pos="12376"/>
                <w:tab w:val="left" w:pos="12916"/>
                <w:tab w:val="left" w:pos="13378"/>
                <w:tab w:val="left" w:pos="13816"/>
                <w:tab w:val="left" w:pos="14389"/>
                <w:tab w:val="left" w:pos="14983"/>
                <w:tab w:val="left" w:pos="15783"/>
                <w:tab w:val="left" w:pos="16963"/>
                <w:tab w:val="left" w:pos="17702"/>
                <w:tab w:val="left" w:pos="18443"/>
                <w:tab w:val="left" w:pos="19126"/>
                <w:tab w:val="left" w:pos="20366"/>
                <w:tab w:val="left" w:pos="21536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Monitoring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ate:</w:t>
            </w:r>
          </w:p>
        </w:tc>
      </w:tr>
      <w:tr w:rsidR="00E63DD3" w:rsidRPr="006F0F88" w:rsidTr="0046233C">
        <w:tc>
          <w:tcPr>
            <w:tcW w:w="10314" w:type="dxa"/>
          </w:tcPr>
          <w:p w:rsidR="00E63DD3" w:rsidRPr="006F0F88" w:rsidRDefault="00E63DD3" w:rsidP="00E63DD3">
            <w:pPr>
              <w:tabs>
                <w:tab w:val="left" w:pos="783"/>
                <w:tab w:val="left" w:pos="11711"/>
                <w:tab w:val="left" w:pos="12376"/>
                <w:tab w:val="left" w:pos="12916"/>
                <w:tab w:val="left" w:pos="13378"/>
                <w:tab w:val="left" w:pos="13816"/>
                <w:tab w:val="left" w:pos="14389"/>
                <w:tab w:val="left" w:pos="14983"/>
                <w:tab w:val="left" w:pos="15783"/>
                <w:tab w:val="left" w:pos="16963"/>
                <w:tab w:val="left" w:pos="17702"/>
                <w:tab w:val="left" w:pos="18443"/>
                <w:tab w:val="left" w:pos="19126"/>
                <w:tab w:val="left" w:pos="20366"/>
                <w:tab w:val="left" w:pos="21536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Name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fficer conducting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onitoring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:</w:t>
            </w:r>
          </w:p>
        </w:tc>
      </w:tr>
      <w:tr w:rsidR="00E63DD3" w:rsidRPr="006F0F88" w:rsidTr="0046233C">
        <w:trPr>
          <w:trHeight w:val="449"/>
        </w:trPr>
        <w:tc>
          <w:tcPr>
            <w:tcW w:w="10314" w:type="dxa"/>
          </w:tcPr>
          <w:p w:rsidR="00E63DD3" w:rsidRPr="006F0F88" w:rsidRDefault="00E63DD3" w:rsidP="00E63DD3">
            <w:pPr>
              <w:tabs>
                <w:tab w:val="left" w:pos="783"/>
                <w:tab w:val="left" w:pos="11711"/>
                <w:tab w:val="left" w:pos="12376"/>
                <w:tab w:val="left" w:pos="12916"/>
                <w:tab w:val="left" w:pos="13378"/>
                <w:tab w:val="left" w:pos="13816"/>
                <w:tab w:val="left" w:pos="14389"/>
                <w:tab w:val="left" w:pos="14983"/>
                <w:tab w:val="left" w:pos="15783"/>
                <w:tab w:val="left" w:pos="16963"/>
                <w:tab w:val="left" w:pos="17702"/>
                <w:tab w:val="left" w:pos="18443"/>
                <w:tab w:val="left" w:pos="19126"/>
                <w:tab w:val="left" w:pos="20366"/>
                <w:tab w:val="left" w:pos="21536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Name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eacher giving data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:</w:t>
            </w:r>
          </w:p>
        </w:tc>
      </w:tr>
    </w:tbl>
    <w:p w:rsidR="00E310FB" w:rsidRPr="006F0F88" w:rsidRDefault="00E310FB" w:rsidP="00E310FB">
      <w:pPr>
        <w:tabs>
          <w:tab w:val="left" w:pos="783"/>
          <w:tab w:val="left" w:pos="2662"/>
          <w:tab w:val="left" w:pos="4789"/>
          <w:tab w:val="left" w:pos="6916"/>
          <w:tab w:val="left" w:pos="10542"/>
          <w:tab w:val="left" w:pos="11207"/>
          <w:tab w:val="left" w:pos="12916"/>
          <w:tab w:val="left" w:pos="16963"/>
        </w:tabs>
        <w:spacing w:before="60" w:after="60" w:line="240" w:lineRule="auto"/>
        <w:ind w:left="93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686"/>
        <w:gridCol w:w="567"/>
        <w:gridCol w:w="567"/>
        <w:gridCol w:w="567"/>
        <w:gridCol w:w="567"/>
        <w:gridCol w:w="567"/>
        <w:gridCol w:w="3827"/>
      </w:tblGrid>
      <w:tr w:rsidR="008015EB" w:rsidRPr="006F0F88" w:rsidTr="00C93474">
        <w:tc>
          <w:tcPr>
            <w:tcW w:w="10348" w:type="dxa"/>
            <w:gridSpan w:val="7"/>
            <w:shd w:val="clear" w:color="auto" w:fill="D9D9D9" w:themeFill="background1" w:themeFillShade="D9"/>
          </w:tcPr>
          <w:p w:rsidR="008015EB" w:rsidRPr="006F0F88" w:rsidRDefault="008015EB" w:rsidP="00E63DD3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Water </w:t>
            </w:r>
            <w:r w:rsidR="00E63D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p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oint </w:t>
            </w:r>
            <w:r w:rsidR="00E63DD3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ygiene</w:t>
            </w:r>
          </w:p>
        </w:tc>
      </w:tr>
      <w:tr w:rsidR="00F842C9" w:rsidRPr="006F0F88" w:rsidTr="00C93474">
        <w:trPr>
          <w:trHeight w:val="315"/>
        </w:trPr>
        <w:tc>
          <w:tcPr>
            <w:tcW w:w="3686" w:type="dxa"/>
            <w:vMerge w:val="restart"/>
            <w:shd w:val="clear" w:color="auto" w:fill="D9D9D9" w:themeFill="background1" w:themeFillShade="D9"/>
            <w:vAlign w:val="center"/>
          </w:tcPr>
          <w:p w:rsidR="00F842C9" w:rsidRPr="006F0F88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Location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w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ater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p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oint</w:t>
            </w:r>
          </w:p>
        </w:tc>
        <w:tc>
          <w:tcPr>
            <w:tcW w:w="2835" w:type="dxa"/>
            <w:gridSpan w:val="5"/>
            <w:shd w:val="clear" w:color="auto" w:fill="D9D9D9" w:themeFill="background1" w:themeFillShade="D9"/>
            <w:vAlign w:val="center"/>
          </w:tcPr>
          <w:p w:rsidR="00F842C9" w:rsidRPr="00F842C9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  <w:t xml:space="preserve">Please tick where appropriate </w:t>
            </w:r>
          </w:p>
          <w:p w:rsidR="00F842C9" w:rsidRPr="00F842C9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Very dirty           Very clean </w:t>
            </w:r>
          </w:p>
        </w:tc>
        <w:tc>
          <w:tcPr>
            <w:tcW w:w="3827" w:type="dxa"/>
            <w:vMerge w:val="restart"/>
            <w:shd w:val="clear" w:color="auto" w:fill="D9D9D9" w:themeFill="background1" w:themeFillShade="D9"/>
            <w:vAlign w:val="center"/>
          </w:tcPr>
          <w:p w:rsidR="00F842C9" w:rsidRPr="006F0F88" w:rsidRDefault="00F842C9" w:rsidP="000C1227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Recommendations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/</w:t>
            </w:r>
            <w:r w:rsidR="000C122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omments</w:t>
            </w:r>
          </w:p>
        </w:tc>
      </w:tr>
      <w:tr w:rsidR="00E63DD3" w:rsidRPr="006F0F88" w:rsidTr="00C93474">
        <w:trPr>
          <w:trHeight w:val="360"/>
        </w:trPr>
        <w:tc>
          <w:tcPr>
            <w:tcW w:w="3686" w:type="dxa"/>
            <w:vMerge/>
            <w:shd w:val="clear" w:color="auto" w:fill="A6A6A6" w:themeFill="background1" w:themeFillShade="A6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63DD3" w:rsidRPr="00F842C9" w:rsidRDefault="00F842C9" w:rsidP="00A6039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63DD3" w:rsidRPr="00F842C9" w:rsidRDefault="00F842C9" w:rsidP="00A6039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63DD3" w:rsidRPr="00F842C9" w:rsidRDefault="00F842C9" w:rsidP="00A6039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63DD3" w:rsidRPr="00F842C9" w:rsidRDefault="00F842C9" w:rsidP="00A6039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63DD3" w:rsidRPr="00F842C9" w:rsidRDefault="00F842C9" w:rsidP="00A6039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</w:t>
            </w:r>
          </w:p>
        </w:tc>
        <w:tc>
          <w:tcPr>
            <w:tcW w:w="3827" w:type="dxa"/>
            <w:vMerge/>
            <w:shd w:val="clear" w:color="auto" w:fill="A6A6A6" w:themeFill="background1" w:themeFillShade="A6"/>
            <w:vAlign w:val="center"/>
          </w:tcPr>
          <w:p w:rsidR="00E63DD3" w:rsidRPr="006F0F88" w:rsidRDefault="00E63DD3" w:rsidP="008015E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</w:tr>
      <w:tr w:rsidR="00E63DD3" w:rsidRPr="006F0F88" w:rsidTr="0046233C">
        <w:tc>
          <w:tcPr>
            <w:tcW w:w="3686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63DD3" w:rsidRPr="006F0F88" w:rsidTr="0046233C">
        <w:tc>
          <w:tcPr>
            <w:tcW w:w="3686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63DD3" w:rsidRPr="006F0F88" w:rsidTr="0046233C">
        <w:tc>
          <w:tcPr>
            <w:tcW w:w="3686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63DD3" w:rsidRPr="006F0F88" w:rsidTr="0046233C">
        <w:tc>
          <w:tcPr>
            <w:tcW w:w="3686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E63DD3" w:rsidRPr="006F0F88" w:rsidRDefault="00E63DD3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8015EB" w:rsidRDefault="008015EB" w:rsidP="00E310FB">
      <w:pPr>
        <w:tabs>
          <w:tab w:val="left" w:pos="783"/>
          <w:tab w:val="left" w:pos="2662"/>
          <w:tab w:val="left" w:pos="4789"/>
          <w:tab w:val="left" w:pos="6916"/>
          <w:tab w:val="left" w:pos="10542"/>
          <w:tab w:val="left" w:pos="11207"/>
          <w:tab w:val="left" w:pos="12916"/>
          <w:tab w:val="left" w:pos="16963"/>
        </w:tabs>
        <w:spacing w:before="60" w:after="60" w:line="240" w:lineRule="auto"/>
        <w:ind w:left="93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686"/>
        <w:gridCol w:w="567"/>
        <w:gridCol w:w="567"/>
        <w:gridCol w:w="567"/>
        <w:gridCol w:w="567"/>
        <w:gridCol w:w="567"/>
        <w:gridCol w:w="3827"/>
      </w:tblGrid>
      <w:tr w:rsidR="00F842C9" w:rsidRPr="006F0F88" w:rsidTr="00C93474">
        <w:tc>
          <w:tcPr>
            <w:tcW w:w="10348" w:type="dxa"/>
            <w:gridSpan w:val="7"/>
            <w:shd w:val="clear" w:color="auto" w:fill="D9D9D9" w:themeFill="background1" w:themeFillShade="D9"/>
          </w:tcPr>
          <w:p w:rsidR="00F842C9" w:rsidRPr="006F0F88" w:rsidRDefault="00F842C9" w:rsidP="00073FF4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Latrine </w:t>
            </w:r>
            <w:r w:rsid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ygiene</w:t>
            </w:r>
          </w:p>
        </w:tc>
      </w:tr>
      <w:tr w:rsidR="00F842C9" w:rsidRPr="006F0F88" w:rsidTr="00C93474">
        <w:trPr>
          <w:trHeight w:val="315"/>
        </w:trPr>
        <w:tc>
          <w:tcPr>
            <w:tcW w:w="3686" w:type="dxa"/>
            <w:vMerge w:val="restart"/>
            <w:shd w:val="clear" w:color="auto" w:fill="D9D9D9" w:themeFill="background1" w:themeFillShade="D9"/>
            <w:vAlign w:val="center"/>
          </w:tcPr>
          <w:p w:rsidR="00F842C9" w:rsidRPr="006F0F88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Location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l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atrine</w:t>
            </w:r>
          </w:p>
        </w:tc>
        <w:tc>
          <w:tcPr>
            <w:tcW w:w="2835" w:type="dxa"/>
            <w:gridSpan w:val="5"/>
            <w:shd w:val="clear" w:color="auto" w:fill="D9D9D9" w:themeFill="background1" w:themeFillShade="D9"/>
            <w:vAlign w:val="center"/>
          </w:tcPr>
          <w:p w:rsidR="00F842C9" w:rsidRPr="00F842C9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  <w:t xml:space="preserve">Please tick where appropriate </w:t>
            </w:r>
          </w:p>
          <w:p w:rsidR="00F842C9" w:rsidRPr="00F842C9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Very dirty           Very clean </w:t>
            </w:r>
          </w:p>
        </w:tc>
        <w:tc>
          <w:tcPr>
            <w:tcW w:w="3827" w:type="dxa"/>
            <w:vMerge w:val="restart"/>
            <w:shd w:val="clear" w:color="auto" w:fill="D9D9D9" w:themeFill="background1" w:themeFillShade="D9"/>
            <w:vAlign w:val="center"/>
          </w:tcPr>
          <w:p w:rsidR="00F842C9" w:rsidRPr="006F0F88" w:rsidRDefault="00F842C9" w:rsidP="000C1227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Recommendations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/</w:t>
            </w:r>
            <w:r w:rsidR="000C122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omments</w:t>
            </w:r>
          </w:p>
        </w:tc>
      </w:tr>
      <w:tr w:rsidR="00F842C9" w:rsidRPr="006F0F88" w:rsidTr="00C93474">
        <w:trPr>
          <w:trHeight w:val="360"/>
        </w:trPr>
        <w:tc>
          <w:tcPr>
            <w:tcW w:w="3686" w:type="dxa"/>
            <w:vMerge/>
            <w:shd w:val="clear" w:color="auto" w:fill="A6A6A6" w:themeFill="background1" w:themeFillShade="A6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</w:t>
            </w:r>
          </w:p>
        </w:tc>
        <w:tc>
          <w:tcPr>
            <w:tcW w:w="3827" w:type="dxa"/>
            <w:vMerge/>
            <w:shd w:val="clear" w:color="auto" w:fill="A6A6A6" w:themeFill="background1" w:themeFillShade="A6"/>
            <w:vAlign w:val="center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0C1227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For </w:t>
            </w:r>
            <w:r w:rsidR="000C122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</w:t>
            </w: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oys</w:t>
            </w: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0C1227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For </w:t>
            </w:r>
            <w:r w:rsidR="000C122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</w:t>
            </w: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irls</w:t>
            </w: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0C1227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For </w:t>
            </w:r>
            <w:r w:rsidR="000C122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</w:t>
            </w: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eachers</w:t>
            </w: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F842C9" w:rsidRDefault="00F842C9" w:rsidP="00E310FB">
      <w:pPr>
        <w:tabs>
          <w:tab w:val="left" w:pos="783"/>
          <w:tab w:val="left" w:pos="2662"/>
          <w:tab w:val="left" w:pos="4789"/>
          <w:tab w:val="left" w:pos="6916"/>
          <w:tab w:val="left" w:pos="10542"/>
          <w:tab w:val="left" w:pos="11207"/>
          <w:tab w:val="left" w:pos="12916"/>
          <w:tab w:val="left" w:pos="16963"/>
        </w:tabs>
        <w:spacing w:before="60" w:after="60" w:line="240" w:lineRule="auto"/>
        <w:ind w:left="93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686"/>
        <w:gridCol w:w="567"/>
        <w:gridCol w:w="567"/>
        <w:gridCol w:w="567"/>
        <w:gridCol w:w="567"/>
        <w:gridCol w:w="567"/>
        <w:gridCol w:w="3827"/>
      </w:tblGrid>
      <w:tr w:rsidR="00F842C9" w:rsidRPr="006F0F88" w:rsidTr="00C93474">
        <w:tc>
          <w:tcPr>
            <w:tcW w:w="10348" w:type="dxa"/>
            <w:gridSpan w:val="7"/>
            <w:shd w:val="clear" w:color="auto" w:fill="D9D9D9" w:themeFill="background1" w:themeFillShade="D9"/>
          </w:tcPr>
          <w:p w:rsidR="00F842C9" w:rsidRPr="006F0F88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Environmental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ygiene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– cleanliness of the compound</w:t>
            </w:r>
          </w:p>
        </w:tc>
      </w:tr>
      <w:tr w:rsidR="00F842C9" w:rsidRPr="006F0F88" w:rsidTr="00C93474">
        <w:trPr>
          <w:trHeight w:val="315"/>
        </w:trPr>
        <w:tc>
          <w:tcPr>
            <w:tcW w:w="3686" w:type="dxa"/>
            <w:vMerge w:val="restart"/>
            <w:shd w:val="clear" w:color="auto" w:fill="D9D9D9" w:themeFill="background1" w:themeFillShade="D9"/>
            <w:vAlign w:val="center"/>
          </w:tcPr>
          <w:p w:rsidR="00F842C9" w:rsidRPr="006F0F88" w:rsidRDefault="00F842C9" w:rsidP="00073FF4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Describe </w:t>
            </w:r>
            <w:r w:rsid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l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ocation</w:t>
            </w:r>
          </w:p>
        </w:tc>
        <w:tc>
          <w:tcPr>
            <w:tcW w:w="2835" w:type="dxa"/>
            <w:gridSpan w:val="5"/>
            <w:shd w:val="clear" w:color="auto" w:fill="D9D9D9" w:themeFill="background1" w:themeFillShade="D9"/>
            <w:vAlign w:val="center"/>
          </w:tcPr>
          <w:p w:rsidR="00F842C9" w:rsidRPr="00F842C9" w:rsidRDefault="00F842C9" w:rsidP="00F842C9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  <w:t xml:space="preserve">Please tick where appropriate </w:t>
            </w:r>
          </w:p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Very dirty           Very clean </w:t>
            </w:r>
          </w:p>
        </w:tc>
        <w:tc>
          <w:tcPr>
            <w:tcW w:w="3827" w:type="dxa"/>
            <w:vMerge w:val="restart"/>
            <w:shd w:val="clear" w:color="auto" w:fill="D9D9D9" w:themeFill="background1" w:themeFillShade="D9"/>
            <w:vAlign w:val="center"/>
          </w:tcPr>
          <w:p w:rsidR="00F842C9" w:rsidRPr="006F0F88" w:rsidRDefault="00F842C9" w:rsidP="000C1227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Recommendations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/</w:t>
            </w:r>
            <w:r w:rsidR="000C122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omments</w:t>
            </w:r>
          </w:p>
        </w:tc>
      </w:tr>
      <w:tr w:rsidR="00F842C9" w:rsidRPr="006F0F88" w:rsidTr="00C93474">
        <w:trPr>
          <w:trHeight w:val="360"/>
        </w:trPr>
        <w:tc>
          <w:tcPr>
            <w:tcW w:w="3686" w:type="dxa"/>
            <w:vMerge/>
            <w:shd w:val="clear" w:color="auto" w:fill="D9D9D9" w:themeFill="background1" w:themeFillShade="D9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842C9" w:rsidRPr="00F842C9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</w:t>
            </w:r>
          </w:p>
        </w:tc>
        <w:tc>
          <w:tcPr>
            <w:tcW w:w="3827" w:type="dxa"/>
            <w:vMerge/>
            <w:shd w:val="clear" w:color="auto" w:fill="D9D9D9" w:themeFill="background1" w:themeFillShade="D9"/>
            <w:vAlign w:val="center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F842C9" w:rsidRPr="006F0F88" w:rsidTr="0046233C">
        <w:tc>
          <w:tcPr>
            <w:tcW w:w="3686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6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:rsidR="00F842C9" w:rsidRPr="006F0F88" w:rsidRDefault="00F842C9" w:rsidP="006E3626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F842C9" w:rsidRDefault="00F842C9" w:rsidP="00E310FB">
      <w:pPr>
        <w:tabs>
          <w:tab w:val="left" w:pos="783"/>
          <w:tab w:val="left" w:pos="2662"/>
          <w:tab w:val="left" w:pos="4789"/>
          <w:tab w:val="left" w:pos="6916"/>
          <w:tab w:val="left" w:pos="10542"/>
          <w:tab w:val="left" w:pos="11207"/>
          <w:tab w:val="left" w:pos="12916"/>
          <w:tab w:val="left" w:pos="16963"/>
        </w:tabs>
        <w:spacing w:before="60" w:after="60" w:line="240" w:lineRule="auto"/>
        <w:ind w:left="93"/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Style w:val="TableGrid"/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76"/>
        <w:gridCol w:w="1134"/>
        <w:gridCol w:w="1134"/>
        <w:gridCol w:w="1134"/>
        <w:gridCol w:w="1134"/>
        <w:gridCol w:w="1134"/>
        <w:gridCol w:w="1275"/>
      </w:tblGrid>
      <w:tr w:rsidR="001E78B2" w:rsidRPr="006F0F88" w:rsidTr="00C93474">
        <w:tc>
          <w:tcPr>
            <w:tcW w:w="10221" w:type="dxa"/>
            <w:gridSpan w:val="7"/>
            <w:shd w:val="clear" w:color="auto" w:fill="D9D9D9" w:themeFill="background1" w:themeFillShade="D9"/>
          </w:tcPr>
          <w:p w:rsidR="001E78B2" w:rsidRPr="006F0F88" w:rsidRDefault="001E78B2" w:rsidP="00C9510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Hand </w:t>
            </w:r>
            <w:r w:rsidR="00C9510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w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ashing </w:t>
            </w:r>
            <w:r w:rsidR="00C9510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f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acilities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ab/>
              <w:t> </w:t>
            </w:r>
          </w:p>
        </w:tc>
      </w:tr>
      <w:tr w:rsidR="001E78B2" w:rsidRPr="006F0F88" w:rsidTr="00C93474">
        <w:trPr>
          <w:trHeight w:val="652"/>
        </w:trPr>
        <w:tc>
          <w:tcPr>
            <w:tcW w:w="3276" w:type="dxa"/>
            <w:vMerge w:val="restart"/>
            <w:shd w:val="clear" w:color="auto" w:fill="D9D9D9" w:themeFill="background1" w:themeFillShade="D9"/>
            <w:vAlign w:val="center"/>
          </w:tcPr>
          <w:p w:rsidR="001E78B2" w:rsidRPr="006F0F88" w:rsidRDefault="001E78B2" w:rsidP="00C9510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lang w:eastAsia="en-GB"/>
              </w:rPr>
              <w:t xml:space="preserve">Location of </w:t>
            </w:r>
            <w:r w:rsidR="00C9510E">
              <w:rPr>
                <w:rFonts w:ascii="Times New Roman" w:eastAsia="Times New Roman" w:hAnsi="Times New Roman" w:cs="Times New Roman"/>
                <w:b/>
                <w:lang w:eastAsia="en-GB"/>
              </w:rPr>
              <w:t>f</w:t>
            </w:r>
            <w:r w:rsidRPr="006F0F88">
              <w:rPr>
                <w:rFonts w:ascii="Times New Roman" w:eastAsia="Times New Roman" w:hAnsi="Times New Roman" w:cs="Times New Roman"/>
                <w:b/>
                <w:lang w:eastAsia="en-GB"/>
              </w:rPr>
              <w:t>acility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:rsidR="001E78B2" w:rsidRDefault="001E78B2" w:rsidP="00C9510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lang w:eastAsia="en-GB"/>
              </w:rPr>
              <w:t xml:space="preserve">Has </w:t>
            </w:r>
            <w:r w:rsidR="00C9510E">
              <w:rPr>
                <w:rFonts w:ascii="Times New Roman" w:eastAsia="Times New Roman" w:hAnsi="Times New Roman" w:cs="Times New Roman"/>
                <w:b/>
                <w:lang w:eastAsia="en-GB"/>
              </w:rPr>
              <w:t>w</w:t>
            </w:r>
            <w:r w:rsidRPr="006F0F88">
              <w:rPr>
                <w:rFonts w:ascii="Times New Roman" w:eastAsia="Times New Roman" w:hAnsi="Times New Roman" w:cs="Times New Roman"/>
                <w:b/>
                <w:lang w:eastAsia="en-GB"/>
              </w:rPr>
              <w:t>ater</w:t>
            </w:r>
          </w:p>
          <w:p w:rsidR="00612EDC" w:rsidRPr="0046233C" w:rsidRDefault="00612EDC" w:rsidP="0046233C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  <w:t xml:space="preserve">Please tick where appropriate 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:rsidR="001E78B2" w:rsidRDefault="00C9510E" w:rsidP="00C9510E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Has t</w:t>
            </w:r>
            <w:r w:rsidR="001E78B2" w:rsidRPr="006F0F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ap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</w:t>
            </w:r>
            <w:r w:rsidR="001E78B2" w:rsidRPr="006F0F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tand</w:t>
            </w:r>
          </w:p>
          <w:p w:rsidR="0046233C" w:rsidRPr="0046233C" w:rsidRDefault="0046233C" w:rsidP="0046233C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  <w:t xml:space="preserve">Please tick where appropriate 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</w:tcPr>
          <w:p w:rsidR="001E78B2" w:rsidRDefault="001E78B2" w:rsidP="001E78B2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Soap/Ash</w:t>
            </w:r>
          </w:p>
          <w:p w:rsidR="0046233C" w:rsidRPr="0046233C" w:rsidRDefault="0046233C" w:rsidP="0046233C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</w:pPr>
            <w:r w:rsidRPr="00F842C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GB"/>
              </w:rPr>
              <w:t>Please tick where appropriate</w:t>
            </w:r>
          </w:p>
        </w:tc>
      </w:tr>
      <w:tr w:rsidR="0046233C" w:rsidRPr="006F0F88" w:rsidTr="00C93474">
        <w:tc>
          <w:tcPr>
            <w:tcW w:w="3276" w:type="dxa"/>
            <w:vMerge/>
            <w:shd w:val="clear" w:color="auto" w:fill="D9D9D9" w:themeFill="background1" w:themeFillShade="D9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E78B2" w:rsidRPr="006F0F88" w:rsidRDefault="001E78B2" w:rsidP="008170D5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Yes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E78B2" w:rsidRPr="006F0F88" w:rsidRDefault="001E78B2" w:rsidP="008170D5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E78B2" w:rsidRPr="006F0F88" w:rsidRDefault="001E78B2" w:rsidP="008170D5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Yes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E78B2" w:rsidRPr="006F0F88" w:rsidRDefault="001E78B2" w:rsidP="008170D5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E78B2" w:rsidRPr="006F0F88" w:rsidRDefault="001E78B2" w:rsidP="008170D5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Yes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E78B2" w:rsidRPr="006F0F88" w:rsidRDefault="001E78B2" w:rsidP="008170D5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No</w:t>
            </w:r>
          </w:p>
        </w:tc>
      </w:tr>
      <w:tr w:rsidR="001E78B2" w:rsidRPr="006F0F88" w:rsidTr="00DF0DFE">
        <w:tc>
          <w:tcPr>
            <w:tcW w:w="3276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75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1E78B2" w:rsidRPr="006F0F88" w:rsidTr="00DF0DFE">
        <w:tc>
          <w:tcPr>
            <w:tcW w:w="3276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75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1E78B2" w:rsidRPr="006F0F88" w:rsidTr="00DF0DFE">
        <w:tc>
          <w:tcPr>
            <w:tcW w:w="3276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75" w:type="dxa"/>
          </w:tcPr>
          <w:p w:rsidR="001E78B2" w:rsidRPr="006F0F88" w:rsidRDefault="001E78B2" w:rsidP="00E310FB">
            <w:pPr>
              <w:tabs>
                <w:tab w:val="left" w:pos="783"/>
                <w:tab w:val="left" w:pos="2662"/>
                <w:tab w:val="left" w:pos="4789"/>
                <w:tab w:val="left" w:pos="6916"/>
                <w:tab w:val="left" w:pos="10542"/>
                <w:tab w:val="left" w:pos="11207"/>
                <w:tab w:val="left" w:pos="12916"/>
                <w:tab w:val="left" w:pos="16963"/>
              </w:tabs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E310FB" w:rsidRPr="006F0F88" w:rsidRDefault="00E310FB" w:rsidP="00E310FB">
      <w:pPr>
        <w:tabs>
          <w:tab w:val="left" w:pos="783"/>
          <w:tab w:val="left" w:pos="2662"/>
          <w:tab w:val="left" w:pos="4789"/>
          <w:tab w:val="left" w:pos="6916"/>
          <w:tab w:val="left" w:pos="10542"/>
          <w:tab w:val="left" w:pos="11207"/>
          <w:tab w:val="left" w:pos="12916"/>
          <w:tab w:val="left" w:pos="16963"/>
        </w:tabs>
        <w:spacing w:before="60" w:after="60" w:line="240" w:lineRule="auto"/>
        <w:ind w:left="93"/>
        <w:rPr>
          <w:rFonts w:ascii="Times New Roman" w:eastAsia="Times New Roman" w:hAnsi="Times New Roman" w:cs="Times New Roman"/>
          <w:color w:val="000000"/>
          <w:lang w:eastAsia="en-GB"/>
        </w:rPr>
      </w:pPr>
      <w:r w:rsidRPr="006F0F88">
        <w:rPr>
          <w:rFonts w:ascii="Times New Roman" w:eastAsia="Times New Roman" w:hAnsi="Times New Roman" w:cs="Times New Roman"/>
          <w:color w:val="000000"/>
          <w:lang w:eastAsia="en-GB"/>
        </w:rPr>
        <w:tab/>
      </w:r>
    </w:p>
    <w:tbl>
      <w:tblPr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221"/>
      </w:tblGrid>
      <w:tr w:rsidR="0076234A" w:rsidRPr="006F0F88" w:rsidTr="00C93474">
        <w:trPr>
          <w:trHeight w:val="300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234A" w:rsidRPr="006F0F88" w:rsidRDefault="0076234A" w:rsidP="0045598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Personal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</w:t>
            </w:r>
            <w:r w:rsidR="0045598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h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ygiene </w:t>
            </w:r>
            <w:r w:rsidR="0045598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spect</w:t>
            </w:r>
          </w:p>
        </w:tc>
      </w:tr>
      <w:tr w:rsidR="00073FF4" w:rsidRPr="006F0F88" w:rsidTr="0046233C">
        <w:trPr>
          <w:trHeight w:val="300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FF4" w:rsidRPr="00073FF4" w:rsidRDefault="00073FF4" w:rsidP="00073FF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Which </w:t>
            </w:r>
            <w:r w:rsidR="000C1227" w:rsidRP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diseases</w:t>
            </w:r>
            <w:r w:rsidRP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were reported in the last month:</w:t>
            </w:r>
          </w:p>
        </w:tc>
      </w:tr>
      <w:tr w:rsidR="00073FF4" w:rsidRPr="006F0F88" w:rsidTr="0046233C">
        <w:trPr>
          <w:trHeight w:val="300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FF4" w:rsidRPr="00073FF4" w:rsidRDefault="00073FF4" w:rsidP="000C122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How many children </w:t>
            </w:r>
            <w:r w:rsidR="000C1227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were</w:t>
            </w:r>
            <w:r w:rsidRP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affected:</w:t>
            </w:r>
          </w:p>
        </w:tc>
      </w:tr>
    </w:tbl>
    <w:p w:rsidR="00A6039E" w:rsidRPr="006F0F88" w:rsidRDefault="00E310FB" w:rsidP="00A6039E">
      <w:pPr>
        <w:tabs>
          <w:tab w:val="left" w:pos="783"/>
          <w:tab w:val="left" w:pos="1747"/>
          <w:tab w:val="left" w:pos="2662"/>
          <w:tab w:val="left" w:pos="3447"/>
          <w:tab w:val="left" w:pos="4789"/>
          <w:tab w:val="left" w:pos="5574"/>
          <w:tab w:val="left" w:pos="6916"/>
          <w:tab w:val="left" w:pos="7622"/>
          <w:tab w:val="left" w:pos="8742"/>
          <w:tab w:val="left" w:pos="9362"/>
          <w:tab w:val="left" w:pos="9902"/>
          <w:tab w:val="left" w:pos="10542"/>
          <w:tab w:val="left" w:pos="11207"/>
          <w:tab w:val="left" w:pos="11711"/>
          <w:tab w:val="left" w:pos="12376"/>
          <w:tab w:val="left" w:pos="12916"/>
          <w:tab w:val="left" w:pos="13378"/>
          <w:tab w:val="left" w:pos="13816"/>
          <w:tab w:val="left" w:pos="14389"/>
          <w:tab w:val="left" w:pos="14983"/>
          <w:tab w:val="left" w:pos="15783"/>
          <w:tab w:val="left" w:pos="16963"/>
          <w:tab w:val="left" w:pos="17702"/>
          <w:tab w:val="left" w:pos="18443"/>
          <w:tab w:val="left" w:pos="19126"/>
          <w:tab w:val="left" w:pos="20366"/>
          <w:tab w:val="left" w:pos="21536"/>
        </w:tabs>
        <w:spacing w:before="60" w:after="60" w:line="240" w:lineRule="auto"/>
        <w:ind w:left="93"/>
        <w:rPr>
          <w:rFonts w:ascii="Times New Roman" w:eastAsia="Times New Roman" w:hAnsi="Times New Roman" w:cs="Times New Roman"/>
          <w:color w:val="000000"/>
          <w:lang w:eastAsia="en-GB"/>
        </w:rPr>
      </w:pPr>
      <w:r w:rsidRPr="006F0F8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579"/>
        <w:gridCol w:w="673"/>
        <w:gridCol w:w="669"/>
        <w:gridCol w:w="748"/>
        <w:gridCol w:w="1837"/>
        <w:gridCol w:w="1024"/>
        <w:gridCol w:w="4676"/>
      </w:tblGrid>
      <w:tr w:rsidR="008015EB" w:rsidRPr="006F0F88" w:rsidTr="00C93474">
        <w:trPr>
          <w:trHeight w:val="296"/>
        </w:trPr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015EB" w:rsidRPr="006F0F88" w:rsidRDefault="008015EB" w:rsidP="00455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School CHAST </w:t>
            </w:r>
            <w:r w:rsidR="0045598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t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rainings and </w:t>
            </w:r>
            <w:r w:rsidR="0045598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k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its</w:t>
            </w:r>
          </w:p>
        </w:tc>
      </w:tr>
      <w:tr w:rsidR="008015EB" w:rsidRPr="006F0F88" w:rsidTr="0046233C">
        <w:trPr>
          <w:trHeight w:val="69"/>
        </w:trPr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EB" w:rsidRPr="006F0F88" w:rsidRDefault="008015EB" w:rsidP="0045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Total </w:t>
            </w:r>
            <w:r w:rsidR="0045598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eople </w:t>
            </w:r>
            <w:r w:rsidR="0045598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raining</w:t>
            </w:r>
          </w:p>
        </w:tc>
        <w:tc>
          <w:tcPr>
            <w:tcW w:w="18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EB" w:rsidRPr="006F0F88" w:rsidRDefault="008015EB" w:rsidP="00801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CHAST </w:t>
            </w:r>
            <w:r w:rsidR="0045598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k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it </w:t>
            </w:r>
            <w:r w:rsidR="0045598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istributed</w:t>
            </w:r>
          </w:p>
          <w:p w:rsidR="008015EB" w:rsidRPr="006F0F88" w:rsidRDefault="008015EB" w:rsidP="00801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170D5">
              <w:rPr>
                <w:rFonts w:ascii="Times New Roman" w:eastAsia="Times New Roman" w:hAnsi="Times New Roman" w:cs="Times New Roman"/>
                <w:color w:val="000000"/>
                <w:sz w:val="16"/>
                <w:lang w:eastAsia="en-GB"/>
              </w:rPr>
              <w:t>(total Number)</w:t>
            </w:r>
          </w:p>
        </w:tc>
        <w:tc>
          <w:tcPr>
            <w:tcW w:w="570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EB" w:rsidRPr="006F0F88" w:rsidRDefault="008015EB" w:rsidP="0045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CHAST </w:t>
            </w:r>
            <w:r w:rsidR="0045598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essions held</w:t>
            </w:r>
          </w:p>
        </w:tc>
      </w:tr>
      <w:tr w:rsidR="008015EB" w:rsidRPr="006F0F88" w:rsidTr="0046233C">
        <w:trPr>
          <w:trHeight w:val="69"/>
        </w:trPr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Teachers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Children</w:t>
            </w:r>
          </w:p>
        </w:tc>
        <w:tc>
          <w:tcPr>
            <w:tcW w:w="18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5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46233C" w:rsidRPr="006F0F88" w:rsidTr="0046233C">
        <w:trPr>
          <w:trHeight w:val="69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Boys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Girls</w:t>
            </w:r>
          </w:p>
        </w:tc>
        <w:tc>
          <w:tcPr>
            <w:tcW w:w="18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801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EB" w:rsidRPr="006F0F88" w:rsidRDefault="008015EB" w:rsidP="0045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Total </w:t>
            </w:r>
            <w:r w:rsidR="0045598E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n</w:t>
            </w: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umber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15EB" w:rsidRPr="006F0F88" w:rsidRDefault="008015EB" w:rsidP="00801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Remarks</w:t>
            </w:r>
          </w:p>
        </w:tc>
      </w:tr>
      <w:tr w:rsidR="0046233C" w:rsidRPr="006F0F88" w:rsidTr="0046233C">
        <w:trPr>
          <w:trHeight w:val="296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46233C" w:rsidRPr="006F0F88" w:rsidTr="0046233C">
        <w:trPr>
          <w:trHeight w:val="296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46233C" w:rsidRPr="006F0F88" w:rsidTr="0046233C">
        <w:trPr>
          <w:trHeight w:val="296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46233C" w:rsidRPr="006F0F88" w:rsidTr="0046233C">
        <w:trPr>
          <w:trHeight w:val="296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46233C" w:rsidRPr="006F0F88" w:rsidTr="0046233C">
        <w:trPr>
          <w:trHeight w:val="296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15EB" w:rsidRPr="006F0F88" w:rsidRDefault="008015EB" w:rsidP="002E7D9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4900F7" w:rsidRPr="006F0F88" w:rsidRDefault="004900F7" w:rsidP="002E7D91">
      <w:pPr>
        <w:tabs>
          <w:tab w:val="left" w:pos="783"/>
          <w:tab w:val="left" w:pos="1747"/>
          <w:tab w:val="left" w:pos="2662"/>
          <w:tab w:val="left" w:pos="3447"/>
          <w:tab w:val="left" w:pos="4789"/>
          <w:tab w:val="left" w:pos="5574"/>
          <w:tab w:val="left" w:pos="6916"/>
          <w:tab w:val="left" w:pos="7622"/>
          <w:tab w:val="left" w:pos="8742"/>
          <w:tab w:val="left" w:pos="9362"/>
          <w:tab w:val="left" w:pos="9902"/>
          <w:tab w:val="left" w:pos="10542"/>
          <w:tab w:val="left" w:pos="11207"/>
          <w:tab w:val="left" w:pos="11711"/>
          <w:tab w:val="left" w:pos="12376"/>
          <w:tab w:val="left" w:pos="12916"/>
          <w:tab w:val="left" w:pos="13378"/>
          <w:tab w:val="left" w:pos="13816"/>
          <w:tab w:val="left" w:pos="14389"/>
          <w:tab w:val="left" w:pos="14983"/>
          <w:tab w:val="left" w:pos="15783"/>
          <w:tab w:val="left" w:pos="16963"/>
          <w:tab w:val="left" w:pos="17702"/>
          <w:tab w:val="left" w:pos="18443"/>
          <w:tab w:val="left" w:pos="19126"/>
          <w:tab w:val="left" w:pos="20366"/>
          <w:tab w:val="left" w:pos="21536"/>
        </w:tabs>
        <w:spacing w:before="60" w:after="60" w:line="240" w:lineRule="auto"/>
        <w:ind w:left="93"/>
        <w:rPr>
          <w:rFonts w:ascii="Times New Roman" w:hAnsi="Times New Roman" w:cs="Times New Roman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0221"/>
      </w:tblGrid>
      <w:tr w:rsidR="002E7D91" w:rsidRPr="006F0F88" w:rsidTr="00C93474">
        <w:trPr>
          <w:trHeight w:val="38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7D91" w:rsidRPr="006F0F88" w:rsidRDefault="008015EB" w:rsidP="00302B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WASH </w:t>
            </w:r>
            <w:r w:rsid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activities c</w:t>
            </w:r>
            <w:r w:rsidR="002E7D91" w:rsidRPr="006F0F88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onducted</w:t>
            </w:r>
            <w:r w:rsidR="00073FF4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by the school health club</w:t>
            </w:r>
          </w:p>
        </w:tc>
      </w:tr>
      <w:tr w:rsidR="002E7D91" w:rsidRPr="006F0F88" w:rsidTr="0046233C">
        <w:trPr>
          <w:trHeight w:val="5189"/>
        </w:trPr>
        <w:tc>
          <w:tcPr>
            <w:tcW w:w="10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D91" w:rsidRPr="006F0F88" w:rsidRDefault="002E7D91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Debates</w:t>
            </w:r>
            <w:r w:rsidR="00073FF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, drama, songs, interschool competitions and school cleaning campaigns </w:t>
            </w:r>
          </w:p>
          <w:p w:rsidR="00302B20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  <w:r w:rsidRPr="006F0F88"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  <w:t>(indicate theme, date and numb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  <w:t>er of children who participated)</w:t>
            </w: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46233C" w:rsidRDefault="0046233C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46233C" w:rsidRDefault="0046233C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46233C" w:rsidRDefault="0046233C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073FF4" w:rsidRDefault="00073FF4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46233C" w:rsidRDefault="0046233C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en-GB"/>
              </w:rPr>
            </w:pPr>
          </w:p>
          <w:p w:rsidR="00F70C93" w:rsidRPr="006F0F88" w:rsidRDefault="00F70C93" w:rsidP="002E7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</w:tbl>
    <w:p w:rsidR="002E7D91" w:rsidRPr="006F0F88" w:rsidRDefault="002E7D91" w:rsidP="0046233C">
      <w:pPr>
        <w:tabs>
          <w:tab w:val="left" w:pos="783"/>
          <w:tab w:val="left" w:pos="1747"/>
          <w:tab w:val="left" w:pos="2662"/>
          <w:tab w:val="left" w:pos="3447"/>
          <w:tab w:val="left" w:pos="4789"/>
          <w:tab w:val="left" w:pos="5574"/>
          <w:tab w:val="left" w:pos="6916"/>
          <w:tab w:val="left" w:pos="7622"/>
          <w:tab w:val="left" w:pos="8742"/>
          <w:tab w:val="left" w:pos="9362"/>
          <w:tab w:val="left" w:pos="9902"/>
          <w:tab w:val="left" w:pos="10542"/>
          <w:tab w:val="left" w:pos="11207"/>
          <w:tab w:val="left" w:pos="11711"/>
          <w:tab w:val="left" w:pos="12376"/>
          <w:tab w:val="left" w:pos="12916"/>
          <w:tab w:val="left" w:pos="13378"/>
          <w:tab w:val="left" w:pos="13816"/>
          <w:tab w:val="left" w:pos="14389"/>
          <w:tab w:val="left" w:pos="14983"/>
          <w:tab w:val="left" w:pos="15783"/>
          <w:tab w:val="left" w:pos="16963"/>
          <w:tab w:val="left" w:pos="17702"/>
          <w:tab w:val="left" w:pos="18443"/>
          <w:tab w:val="left" w:pos="19126"/>
          <w:tab w:val="left" w:pos="20366"/>
          <w:tab w:val="left" w:pos="21536"/>
        </w:tabs>
        <w:spacing w:before="60" w:after="60" w:line="240" w:lineRule="auto"/>
        <w:rPr>
          <w:rFonts w:ascii="Times New Roman" w:hAnsi="Times New Roman" w:cs="Times New Roman"/>
        </w:rPr>
      </w:pPr>
    </w:p>
    <w:sectPr w:rsidR="002E7D91" w:rsidRPr="006F0F88" w:rsidSect="006F0F88">
      <w:headerReference w:type="default" r:id="rId6"/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B1B" w:rsidRDefault="00D50B1B" w:rsidP="000A1C6C">
      <w:pPr>
        <w:spacing w:after="0" w:line="240" w:lineRule="auto"/>
      </w:pPr>
      <w:r>
        <w:separator/>
      </w:r>
    </w:p>
  </w:endnote>
  <w:endnote w:type="continuationSeparator" w:id="0">
    <w:p w:rsidR="00D50B1B" w:rsidRDefault="00D50B1B" w:rsidP="000A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672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C6C" w:rsidRDefault="000A1C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0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1C6C" w:rsidRDefault="000A1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B1B" w:rsidRDefault="00D50B1B" w:rsidP="000A1C6C">
      <w:pPr>
        <w:spacing w:after="0" w:line="240" w:lineRule="auto"/>
      </w:pPr>
      <w:r>
        <w:separator/>
      </w:r>
    </w:p>
  </w:footnote>
  <w:footnote w:type="continuationSeparator" w:id="0">
    <w:p w:rsidR="00D50B1B" w:rsidRDefault="00D50B1B" w:rsidP="000A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0F88" w:rsidRDefault="006F0F88" w:rsidP="006F0F88">
    <w:pPr>
      <w:pStyle w:val="Header"/>
    </w:pPr>
    <w:r w:rsidRPr="00276BA2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E0601AF" wp14:editId="377B6985">
          <wp:simplePos x="0" y="0"/>
          <wp:positionH relativeFrom="column">
            <wp:posOffset>-76835</wp:posOffset>
          </wp:positionH>
          <wp:positionV relativeFrom="paragraph">
            <wp:posOffset>130175</wp:posOffset>
          </wp:positionV>
          <wp:extent cx="2028825" cy="266700"/>
          <wp:effectExtent l="0" t="0" r="9525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F0F88" w:rsidRDefault="006F0F88">
    <w:pPr>
      <w:pStyle w:val="Header"/>
    </w:pPr>
  </w:p>
  <w:p w:rsidR="006F0F88" w:rsidRDefault="006F0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1B"/>
    <w:rsid w:val="00073FF4"/>
    <w:rsid w:val="000A1C6C"/>
    <w:rsid w:val="000C1227"/>
    <w:rsid w:val="00104647"/>
    <w:rsid w:val="001E78B2"/>
    <w:rsid w:val="00200F87"/>
    <w:rsid w:val="002E7D91"/>
    <w:rsid w:val="00302B20"/>
    <w:rsid w:val="004508DD"/>
    <w:rsid w:val="0045598E"/>
    <w:rsid w:val="0046233C"/>
    <w:rsid w:val="004900F7"/>
    <w:rsid w:val="004A55D7"/>
    <w:rsid w:val="00612EDC"/>
    <w:rsid w:val="006F0F88"/>
    <w:rsid w:val="0076234A"/>
    <w:rsid w:val="00785838"/>
    <w:rsid w:val="008015EB"/>
    <w:rsid w:val="008170D5"/>
    <w:rsid w:val="00935AB0"/>
    <w:rsid w:val="00985A63"/>
    <w:rsid w:val="009952AA"/>
    <w:rsid w:val="009F2AAD"/>
    <w:rsid w:val="00A516F3"/>
    <w:rsid w:val="00A6039E"/>
    <w:rsid w:val="00B6170F"/>
    <w:rsid w:val="00C93474"/>
    <w:rsid w:val="00C9510E"/>
    <w:rsid w:val="00CA2666"/>
    <w:rsid w:val="00D50B1B"/>
    <w:rsid w:val="00DF0DFE"/>
    <w:rsid w:val="00E24AD2"/>
    <w:rsid w:val="00E310FB"/>
    <w:rsid w:val="00E6140F"/>
    <w:rsid w:val="00E63DD3"/>
    <w:rsid w:val="00F54B84"/>
    <w:rsid w:val="00F70C93"/>
    <w:rsid w:val="00F833E0"/>
    <w:rsid w:val="00F842C9"/>
    <w:rsid w:val="00FA0687"/>
    <w:rsid w:val="00FB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1464"/>
  <w15:docId w15:val="{3B2709E9-2882-9647-941B-CD1A09CE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6C"/>
  </w:style>
  <w:style w:type="paragraph" w:styleId="Footer">
    <w:name w:val="footer"/>
    <w:basedOn w:val="Normal"/>
    <w:link w:val="FooterChar"/>
    <w:uiPriority w:val="99"/>
    <w:unhideWhenUsed/>
    <w:rsid w:val="000A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6C"/>
  </w:style>
  <w:style w:type="paragraph" w:styleId="ListParagraph">
    <w:name w:val="List Paragraph"/>
    <w:basedOn w:val="Normal"/>
    <w:uiPriority w:val="34"/>
    <w:qFormat/>
    <w:rsid w:val="009F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4_5852611226835618729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4_5852611226835618729.dotx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2022-03-08T14:57:00Z</dcterms:created>
  <dcterms:modified xsi:type="dcterms:W3CDTF">2022-03-08T14:57:00Z</dcterms:modified>
</cp:coreProperties>
</file>